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AD" w:rsidRPr="00C06034" w:rsidRDefault="00EE2E84" w:rsidP="00EE2E84">
      <w:pPr>
        <w:jc w:val="right"/>
        <w:rPr>
          <w:rFonts w:ascii="Edwardian Script ITC" w:hAnsi="Edwardian Script ITC" w:cs="Guttman Yad-Brush" w:hint="cs"/>
          <w:sz w:val="40"/>
          <w:szCs w:val="40"/>
          <w:rtl/>
        </w:rPr>
      </w:pPr>
      <w:r w:rsidRPr="00C06034">
        <w:rPr>
          <w:rFonts w:ascii="Edwardian Script ITC" w:hAnsi="Edwardian Script ITC" w:cs="Guttman Yad-Brush" w:hint="cs"/>
          <w:sz w:val="40"/>
          <w:szCs w:val="40"/>
          <w:rtl/>
        </w:rPr>
        <w:t>אבא יקר,</w:t>
      </w:r>
    </w:p>
    <w:p w:rsidR="00EE2E84" w:rsidRPr="00C06034" w:rsidRDefault="00EE2E84" w:rsidP="00EE2E84">
      <w:pPr>
        <w:jc w:val="right"/>
        <w:rPr>
          <w:rFonts w:ascii="Edwardian Script ITC" w:hAnsi="Edwardian Script ITC" w:cs="Guttman Yad-Brush"/>
          <w:sz w:val="40"/>
          <w:szCs w:val="40"/>
        </w:rPr>
      </w:pPr>
      <w:r w:rsidRPr="00C06034">
        <w:rPr>
          <w:rFonts w:ascii="Edwardian Script ITC" w:hAnsi="Edwardian Script ITC" w:cs="Guttman Yad-Brush" w:hint="cs"/>
          <w:sz w:val="40"/>
          <w:szCs w:val="40"/>
          <w:rtl/>
        </w:rPr>
        <w:t>מזל טוב לרגל יום הולדתך, עד 120!</w:t>
      </w:r>
    </w:p>
    <w:p w:rsidR="00EE2E84" w:rsidRPr="00C06034" w:rsidRDefault="00EE2E84" w:rsidP="00EE2E84">
      <w:pPr>
        <w:jc w:val="right"/>
        <w:rPr>
          <w:rFonts w:ascii="Edwardian Script ITC" w:hAnsi="Edwardian Script ITC" w:cs="Guttman Yad-Brush" w:hint="cs"/>
          <w:sz w:val="40"/>
          <w:szCs w:val="40"/>
          <w:rtl/>
        </w:rPr>
      </w:pPr>
      <w:r w:rsidRPr="00C06034">
        <w:rPr>
          <w:rFonts w:ascii="Edwardian Script ITC" w:hAnsi="Edwardian Script ITC" w:cs="Guttman Yad-Brush" w:hint="cs"/>
          <w:sz w:val="40"/>
          <w:szCs w:val="40"/>
          <w:rtl/>
        </w:rPr>
        <w:t>אושר, עושר, בריאות ויושר.</w:t>
      </w:r>
    </w:p>
    <w:p w:rsidR="00EE2E84" w:rsidRPr="00C06034" w:rsidRDefault="00741B2D" w:rsidP="00EE2E84">
      <w:pPr>
        <w:jc w:val="right"/>
        <w:rPr>
          <w:rFonts w:ascii="Edwardian Script ITC" w:hAnsi="Edwardian Script ITC" w:cs="Guttman Yad-Brush" w:hint="cs"/>
          <w:sz w:val="40"/>
          <w:szCs w:val="40"/>
          <w:rtl/>
        </w:rPr>
      </w:pPr>
      <w:r w:rsidRPr="00C06034">
        <w:rPr>
          <w:rFonts w:ascii="Edwardian Script ITC" w:hAnsi="Edwardian Script ITC" w:cs="Guttman Yad-Brush" w:hint="cs"/>
          <w:sz w:val="40"/>
          <w:szCs w:val="40"/>
          <w:rtl/>
        </w:rPr>
        <w:t>גיל 50 הוא גיל מיוחד, גיל בו מחד גיסא אפשר להסתכל לאחור ולראות את האתגרים והחוויות אותן השגת לאורך השנים- ואין ספק שצלחת הרבה כאלו, בין אם הצלחה בהקמת בית ומשפחה ובין אם בפאן המקצועי- קריירה מצליחה. מאידך גיסא, גיל 50 מהווה נקודת ביניים, ויש עוד המון מטרות/ הישגים/ חוו</w:t>
      </w:r>
      <w:r w:rsidR="00C06034" w:rsidRPr="00C06034">
        <w:rPr>
          <w:rFonts w:ascii="Edwardian Script ITC" w:hAnsi="Edwardian Script ITC" w:cs="Guttman Yad-Brush" w:hint="cs"/>
          <w:sz w:val="40"/>
          <w:szCs w:val="40"/>
          <w:rtl/>
        </w:rPr>
        <w:t>יות שתרצה עוד לצלוח ולעמוד בהן בעתיד.</w:t>
      </w:r>
    </w:p>
    <w:p w:rsidR="00C06034" w:rsidRDefault="00C06034" w:rsidP="00EE2E84">
      <w:pPr>
        <w:jc w:val="right"/>
        <w:rPr>
          <w:rFonts w:ascii="Edwardian Script ITC" w:hAnsi="Edwardian Script ITC" w:cs="Guttman Yad-Brush"/>
          <w:sz w:val="40"/>
          <w:szCs w:val="40"/>
          <w:rtl/>
        </w:rPr>
      </w:pPr>
      <w:r w:rsidRPr="00C06034">
        <w:rPr>
          <w:rFonts w:ascii="Edwardian Script ITC" w:hAnsi="Edwardian Script ITC" w:cs="Guttman Yad-Brush" w:hint="cs"/>
          <w:sz w:val="40"/>
          <w:szCs w:val="40"/>
          <w:rtl/>
        </w:rPr>
        <w:t>סמוך ובטוח שבדרך הייחודית שלך, הדרך הזו שגורמת לך להיות אהוב על כל סובביך בכל מקום וכן להצליח בכל נתיב אשר אתה בוחר בו- תמשיך להצליח בכל אשר תלך, בדיוק כמו היום.</w:t>
      </w:r>
    </w:p>
    <w:p w:rsidR="00C06034" w:rsidRPr="00C06034" w:rsidRDefault="00C06034" w:rsidP="00EE2E84">
      <w:pPr>
        <w:jc w:val="right"/>
        <w:rPr>
          <w:rFonts w:ascii="Edwardian Script ITC" w:hAnsi="Edwardian Script ITC" w:cs="Guttman Yad-Brush" w:hint="cs"/>
          <w:sz w:val="40"/>
          <w:szCs w:val="40"/>
          <w:rtl/>
        </w:rPr>
      </w:pPr>
      <w:r>
        <w:rPr>
          <w:rFonts w:ascii="Edwardian Script ITC" w:hAnsi="Edwardian Script ITC" w:cs="Guttman Yad-Brush"/>
          <w:sz w:val="40"/>
          <w:szCs w:val="40"/>
          <w:rtl/>
        </w:rPr>
        <w:t>שלך,</w:t>
      </w:r>
      <w:r>
        <w:rPr>
          <w:rFonts w:ascii="Edwardian Script ITC" w:hAnsi="Edwardian Script ITC" w:cs="Guttman Yad-Brush" w:hint="cs"/>
          <w:sz w:val="40"/>
          <w:szCs w:val="40"/>
          <w:rtl/>
        </w:rPr>
        <w:t xml:space="preserve"> חן.</w:t>
      </w:r>
      <w:bookmarkStart w:id="0" w:name="_GoBack"/>
      <w:bookmarkEnd w:id="0"/>
    </w:p>
    <w:sectPr w:rsidR="00C06034" w:rsidRPr="00C06034" w:rsidSect="007D1DAD"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832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3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630C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C746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84"/>
    <w:rsid w:val="00741B2D"/>
    <w:rsid w:val="007D1DAD"/>
    <w:rsid w:val="00A1241D"/>
    <w:rsid w:val="00C06034"/>
    <w:rsid w:val="00EE2E84"/>
    <w:rsid w:val="00FC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AD5D23"/>
  <w15:docId w15:val="{C495E6F9-A014-4F6C-986C-9D889827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7D1DAD"/>
    <w:rPr>
      <w:color w:val="262626" w:themeColor="text1" w:themeTint="D9"/>
    </w:rPr>
  </w:style>
  <w:style w:type="paragraph" w:styleId="1">
    <w:name w:val="heading 1"/>
    <w:basedOn w:val="a"/>
    <w:next w:val="a"/>
    <w:link w:val="10"/>
    <w:semiHidden/>
    <w:unhideWhenUsed/>
    <w:qFormat/>
    <w:rsid w:val="007D1DAD"/>
    <w:pPr>
      <w:outlineLvl w:val="0"/>
    </w:pPr>
    <w:rPr>
      <w:rFonts w:asciiTheme="majorHAnsi" w:hAnsiTheme="majorHAnsi"/>
      <w:sz w:val="32"/>
    </w:rPr>
  </w:style>
  <w:style w:type="paragraph" w:styleId="2">
    <w:name w:val="heading 2"/>
    <w:basedOn w:val="1"/>
    <w:next w:val="a"/>
    <w:link w:val="20"/>
    <w:uiPriority w:val="1"/>
    <w:semiHidden/>
    <w:unhideWhenUsed/>
    <w:qFormat/>
    <w:rsid w:val="007D1DAD"/>
    <w:pPr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D1DAD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semiHidden/>
    <w:rsid w:val="007D1DAD"/>
    <w:rPr>
      <w:rFonts w:asciiTheme="majorHAnsi" w:hAnsiTheme="majorHAnsi"/>
      <w:color w:val="262626" w:themeColor="text1" w:themeTint="D9"/>
      <w:sz w:val="32"/>
    </w:rPr>
  </w:style>
  <w:style w:type="paragraph" w:customStyle="1" w:styleId="a5">
    <w:name w:val="גוף"/>
    <w:basedOn w:val="1"/>
    <w:next w:val="a"/>
    <w:rsid w:val="007D1DAD"/>
    <w:rPr>
      <w:rFonts w:asciiTheme="minorHAnsi" w:hAnsiTheme="minorHAnsi"/>
      <w:sz w:val="22"/>
    </w:rPr>
  </w:style>
  <w:style w:type="character" w:customStyle="1" w:styleId="20">
    <w:name w:val="כותרת 2 תו"/>
    <w:basedOn w:val="a0"/>
    <w:link w:val="2"/>
    <w:uiPriority w:val="1"/>
    <w:semiHidden/>
    <w:rsid w:val="007D1DAD"/>
    <w:rPr>
      <w:rFonts w:asciiTheme="majorHAnsi" w:hAnsiTheme="majorHAnsi"/>
      <w:color w:val="262626" w:themeColor="text1" w:themeTint="D9"/>
      <w:sz w:val="36"/>
      <w:szCs w:val="36"/>
    </w:rPr>
  </w:style>
  <w:style w:type="paragraph" w:customStyle="1" w:styleId="a6">
    <w:name w:val="יום הולדת שמח"/>
    <w:basedOn w:val="a"/>
    <w:qFormat/>
    <w:rsid w:val="007D1DAD"/>
    <w:pPr>
      <w:outlineLvl w:val="0"/>
    </w:pPr>
    <w:rPr>
      <w:rFonts w:asciiTheme="majorHAnsi" w:hAnsiTheme="maj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503;\AppData\Roaming\Microsoft\Templates\&#1499;&#1512;&#1496;&#1497;&#1505;%20&#1489;&#1512;&#1499;&#1492;%20&#1500;&#1497;&#1493;&#1501;%20&#1492;&#1493;&#1500;&#1491;&#1514;.dotx" TargetMode="External"/></Relationships>
</file>

<file path=word/theme/theme1.xml><?xml version="1.0" encoding="utf-8"?>
<a:theme xmlns:a="http://schemas.openxmlformats.org/drawingml/2006/main" name="Custom Them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7D328F-079D-4FD8-BB62-8BE066A0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כרטיס ברכה ליום הולדת</Template>
  <TotalTime>30</TotalTime>
  <Pages>1</Pages>
  <Words>91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Happy Birthday card</vt:lpstr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 Birthday card</dc:title>
  <dc:subject/>
  <dc:creator>חן</dc:creator>
  <cp:keywords/>
  <cp:lastModifiedBy>חן</cp:lastModifiedBy>
  <cp:revision>1</cp:revision>
  <cp:lastPrinted>2006-08-01T17:47:00Z</cp:lastPrinted>
  <dcterms:created xsi:type="dcterms:W3CDTF">2018-09-25T10:28:00Z</dcterms:created>
  <dcterms:modified xsi:type="dcterms:W3CDTF">2018-09-25T10:58:00Z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TC101695609990</vt:lpwstr>
  </property>
</Properties>
</file>